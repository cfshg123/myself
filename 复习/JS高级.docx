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JS高级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浅拷贝 与 深拷贝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浅拷贝：将对象中的各个属性依次进行复制，浅拷贝只复制了一层对象的属性。如果对象属性中还有对象，那么赋值的仅仅是地址。还是会相互影响。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深拷贝：深拷贝会递归赋值所有层对象的属性。如果对象属性中还有对象，会继续拷贝，这样拷贝出来的对象完全独立。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深浅拷贝 只针对于复杂数据类型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什么是对象??</w:t>
      </w:r>
    </w:p>
    <w:p>
      <w:pPr>
        <w:numPr>
          <w:ilvl w:val="0"/>
          <w:numId w:val="1"/>
        </w:numPr>
        <w:ind w:left="420" w:leftChars="0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从视觉角度 : 对象是单个事物的抽象。</w:t>
      </w:r>
    </w:p>
    <w:p>
      <w:pPr>
        <w:numPr>
          <w:ilvl w:val="0"/>
          <w:numId w:val="0"/>
        </w:numPr>
        <w:ind w:firstLine="420" w:firstLineChars="0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(2) 从编程角度 : 对象是无序键值对的集合，其属性可以包含基本值、对象或者函数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等等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什么面向对象 ?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面向对象编程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—— Object Oriented Programming，简称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OOP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，是一种编程开发思想。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面向对象的特性：</w:t>
      </w:r>
    </w:p>
    <w:p>
      <w:p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1.- 封装性</w:t>
      </w: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- 将功能的具体实现，全部封装到对象的内部，外界使用对象时，只需要关注对象提供的方法如何使用，而不需要关心对象对象的内部具体实现，这就是封装。</w:t>
      </w: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2.- 继承性</w:t>
      </w: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- 在js中，继承的概念很简单，一个对象没有的一些属性和方法，另外一个对象有，&lt;!-- 拿过来用，就实现了继承。--&gt;</w:t>
      </w: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注意：在其他语言里面，继承是类与类之间的关系，在js中，是对象与对象之间的关系。</w:t>
      </w: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3.- [多态性]</w:t>
      </w: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多态是在强类型的语言中才有的。js是弱类型语言，所以JS不支持多态。</w:t>
      </w: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  <w:t>创建对象的方式:</w:t>
      </w: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line="21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字面量创建对象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 =====  </w:t>
      </w: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缺点 : 不能很方便的批量创建</w:t>
      </w:r>
    </w:p>
    <w:p/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构造函数 Object 创建对象 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缺点 : 属性要一个一个的添加,也是 不能很方便的批量创建,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工厂函数 创建对象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缺点 : 但却没有解决对象识别的问题，创建出来的对象都是Object类型的。</w:t>
      </w:r>
    </w:p>
    <w:p>
      <w:pPr>
        <w:ind w:firstLine="420" w:firstLineChars="0"/>
      </w:pP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自定义构造函数创建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缺点：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使用构造函数带来的最大的好处就是创建对象更方便了，但是其本身也存在一个浪费内存的问题：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缺点：会暴漏很多的函数，容易造成全局变量污染。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注意点：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 构造函数 =&gt; 函数 + 首字母大写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 构造函数要配合new操作赋一起使用才有意义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 new的作用 :   (牢记)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创建一个新对象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this指向了这个新对象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执行构造函数, 给对象添加属性和方法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返回新对象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 构造函数的作用 : 实例化对象 即:给对象赋值,添加属性和方法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原型 ：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>原型的基本概念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Javascript 规定，每一个构造函数都有一个 prototype 属性，指向另一个对象。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这个对象的所有属性和方法，都会被构造函数( Person() )的实例 ( p、p1等 )继承 。 这个对象就是原型,也叫原型对象。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这也就意味着，我们可以把所有对象实例需要共享的属性和方法直接定义在 prototype 对象上。</w:t>
      </w:r>
    </w:p>
    <w:p>
      <w:pPr>
        <w:rPr>
          <w:rFonts w:hint="eastAsia"/>
          <w:lang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原型的作用 : 共享数据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(也解决了构造函数资源浪费的问题)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原型: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 在js中, 任何一个函数,都会自带一个属性 prototype, 这个属性指向了一个对象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 这个prototype属性,也就是这个对象,我们叫做原型 ; (原型对象) 这个原型属性是一个对象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 通过构造函数创建的对象,可以直接访问这个构造函数的原型中的所有内容(属性和方法)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 最常用的就是 : 给构造函数的原型添加一个方法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 xml:space="preserve">构造函数、实例、原型三者之间的关系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构造函数 (Person)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：构造函数就是一个函数，配合new可以新建对象。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实例 (p1, p2)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：通过构造函数实例化出来的对象我们把它叫做构造函数的实例。一个构造函数可以有很多实例。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 xml:space="preserve">原型 (Person.prototype)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：每一个构造函数都有一个属性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prototype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,这个属性就叫做原型对象。通过构造函数创建出来的实例能够直接使用原型上的属性和方法。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三者关系的图：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继承关系: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  </w:t>
      </w:r>
      <w:r>
        <w:rPr>
          <w:rStyle w:val="8"/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实例对象p, 从Person.prototype里访问属性和方法,,这就叫继承 ;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__proto__  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通过构造函数创建的对象，自带一个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__proro__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属性，这个属性指向了构造函数的prototype属性，也就是原型对象。</w:t>
      </w:r>
    </w:p>
    <w:p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获取原型对象：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构造函数.prototype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可以获取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实例.__proto__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可以获取（隐式原型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它们指向了同一个对象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构造函数.prototype === 实例.__proto__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又因为是浅白色,,这种是私有属性,,不可遍历的,,,,,不要用它来添加属性和方法,,只负责来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检测它的原型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即可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constructor属性</w:t>
      </w:r>
    </w:p>
    <w:p>
      <w:pPr>
        <w:numPr>
          <w:ilvl w:val="0"/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默认情况下，原型对象中值包含了一个属性：constructor，constructor属性指向了当前的构造函数。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原型链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>属性查找原则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：</w:t>
      </w: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构造函数实例化的对象 p , 能够访问原型对象里的全部属性和方法</w:t>
      </w:r>
    </w:p>
    <w:p>
      <w:pPr>
        <w:numPr>
          <w:ilvl w:val="0"/>
          <w:numId w:val="5"/>
        </w:numP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如果是获取操作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=====  </w:t>
      </w: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沿着 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DDDDDD" w:sz="6" w:space="0"/>
          <w:shd w:val="clear" w:fill="F8F8F8"/>
          <w14:textFill>
            <w14:solidFill>
              <w14:schemeClr w14:val="tx1"/>
            </w14:solidFill>
          </w14:textFill>
        </w:rPr>
        <w:t>__proto__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一直往上找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 会先在自身上查找，如果没有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 则根据__proto__对应的原型去找，如果没有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 一直找到Object.prototype，如果没有，那就找不到了。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如果是修改操作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==== </w:t>
      </w:r>
    </w:p>
    <w:p>
      <w:pPr>
        <w:numPr>
          <w:ilvl w:val="0"/>
          <w:numId w:val="0"/>
        </w:numPr>
        <w:ind w:leftChars="0"/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只会修改对象自身的属性，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 如果自身没有这个属性，那么就会添加这个属性，并不会修改原型中的属性。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原型链概念</w:t>
      </w:r>
    </w:p>
    <w:p>
      <w:p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任何一个对象，都有原型对象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原型对象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本身又是一个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对象*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*，所以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原型对象也有自己的原型对象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，这样一环扣一环就形成了一个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链式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结构，我们把这个链式结构称为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：原型链。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__ proto __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var s = new Strudent();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 var o = new Object();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 var arr = new Array();;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 var date = new Date();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 Math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总结：Object.prototype是原型链的尽头，Object.prototype的原型是null。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ay02 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Object.prototype成员介绍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constructor: 返回对创建此对象的构造函数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hasOwnProperty: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isPrototypeOf: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propertyIsEnumerable: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toLocaleString: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toString: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valueOf: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 xml:space="preserve">hasOwnProperty 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=== 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hasOwnProperty()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方法会返回一个布尔值，判断某个属性是否是对象自己的属性。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参数  : 属性字符串             返回值 :true或者false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如果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自己的属性，会返回true。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如果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自己的属性,会返回false。( 原型链上的属性也不算自己的 )，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hasOwnProperty 与 in 的区别？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in 操作符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：如果属性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是自己的 + 原型上继承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来的，==&gt; true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in 能判断的属性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1. 自己的属性 OK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2. 原型链上的属性也是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hasOwnProperty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: 该属性必须是</w:t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自己的属性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，== &gt; true，否则返回false。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propertyIsEnumerable 　可枚举／可遍历</w:t>
      </w:r>
    </w:p>
    <w:p>
      <w:pPr>
        <w:numPr>
          <w:ilvl w:val="0"/>
          <w:numId w:val="0"/>
        </w:numPr>
        <w:ind w:leftChars="0" w:firstLine="420" w:firstLineChars="0"/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propertyIsEnumerable() 方法返回一个布尔值，。 判断该属性是否是当前对象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可枚举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自身属性</w:t>
      </w:r>
    </w:p>
    <w:p>
      <w:pPr>
        <w:numPr>
          <w:ilvl w:val="0"/>
          <w:numId w:val="0"/>
        </w:numPr>
        <w:ind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可枚举 ( 可以 for in 的 =&gt; 自身属性 + 原型链新加的属性)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自身属性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Fonts w:hint="eastAsia" w:ascii="Helvetica" w:hAnsi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</w:rPr>
        <w:t>Object.defineProperty() - 定义一个新属性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  <w:lang w:eastAsia="zh-CN"/>
        </w:rPr>
        <w:t>（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高级第二天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valueOf/toString()/toLocaleString()</w:t>
      </w:r>
    </w:p>
    <w:p>
      <w:pPr>
        <w:numPr>
          <w:ilvl w:val="0"/>
          <w:numId w:val="6"/>
        </w:numPr>
        <w:tabs>
          <w:tab w:val="clear" w:pos="312"/>
        </w:tabs>
        <w:ind w:leftChars="0" w:firstLine="420" w:firstLineChars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toString() + toLocalString()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toLocaleString 返回调用 toString() 的结果。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基本上都是一样的结果：　　比如两个数组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不一样的就是关于ｄａｔｅ的时候不一样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clear" w:pos="312"/>
        </w:tabs>
        <w:ind w:left="0" w:leftChars="0" w:firstLine="420" w:firstLineChars="0"/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valueOf() + toString()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toString() 转化为字符串 ==========      作用 : 以字符串的形式表示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valueOf               ==========      作用 : 返回object本身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</w:rPr>
        <w:t xml:space="preserve">isPrototypeOf() 和 instanceOf 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isPrototypeOf()</w:t>
      </w:r>
    </w:p>
    <w:p>
      <w:pPr>
        <w:numPr>
          <w:ilvl w:val="0"/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作用 : 用于测试一个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原型对象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是否存在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对象的原型链上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语法结构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A.isPrototypeOf(B):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判断Ａ　是否存在　Ｂ　的原型链上。  说白了就是判断A是否是B的祖先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olor w:val="333333"/>
          <w:spacing w:val="0"/>
          <w:sz w:val="24"/>
          <w:szCs w:val="24"/>
          <w:shd w:val="clear" w:fill="FFFFFF"/>
        </w:rPr>
        <w:t>I</w:t>
      </w: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nstanceof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作用 : 作用和isPrototypeOf类似，用于判断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构造函数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的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prototype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属性是否在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对象的原型链上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。如果是，就返回true，如果不在，就返回false。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语法结构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object instanceof constructor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 对象 instanceof  构造函数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返回值：检测构造函数的prototype属性是否在实例对象的原型链上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区别 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8"/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:</w:t>
      </w:r>
      <w:r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A.isPrototypeOf(B)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判断A是否在B的原型链上             A： 是一个原型对象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例如 : Person.prototype.isPrototypeOf(p)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- </w:t>
      </w: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Ｃ instanceof Ｄ 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判断Ｄ的prototype是否在Ａ的原型链上  (Ｄ是Ｃ的构造函数)    Ｄ：是一个构造函数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例如  p instanceof Person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贪吃蛇案例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Helvetica" w:hAnsi="Helvetica" w:eastAsia="宋体" w:cs="Helvetica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ay03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沙箱模式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沙箱其实就是一个独立的环境，这个环境中任何的改变，都不会对外部环境产生影响。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函数自调用一样，在自调用函数内部的变量是不会影响到外部的，因此函数自调用模式也叫沙箱模式。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继承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继承的目的：让一个对象可以使用另一个对象的属性和方法。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JS常见的几种继承模式：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 第三天 )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混入式继承（mixin）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=== </w:t>
      </w: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把一个对象中的属性和方法拷贝到另一个对象中。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 : 只能给一个对象继承, 而且给自身属性添加了新的方法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原型链继承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一个对象可以访问构造函数的原型中的属性和方法，那么如果想要让一个对象增加某些属性和方法，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只需要把这些属性和方法放到原型对象中即可。这样就实现了继承, 称之为原型链继承</w:t>
      </w:r>
    </w:p>
    <w:p>
      <w:pPr>
        <w:numPr>
          <w:ilvl w:val="0"/>
          <w:numId w:val="9"/>
        </w:numPr>
        <w:tabs>
          <w:tab w:val="clear" w:pos="312"/>
        </w:tabs>
        <w:ind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直接给原型增加属性和方法</w:t>
      </w:r>
    </w:p>
    <w:p>
      <w:pPr>
        <w:numPr>
          <w:ilvl w:val="0"/>
          <w:numId w:val="9"/>
        </w:numPr>
        <w:tabs>
          <w:tab w:val="clear" w:pos="312"/>
        </w:tabs>
        <w:ind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原型替换（注意：constructor）</w:t>
      </w:r>
    </w:p>
    <w:p>
      <w:pPr>
        <w:numPr>
          <w:ilvl w:val="0"/>
          <w:numId w:val="0"/>
        </w:numPr>
        <w:ind w:left="420" w:left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缺点 : 只能继承一个对象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pacing w:line="18" w:lineRule="atLeast"/>
        <w:outlineLvl w:val="1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mixin+原型替换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混入继承的缺点 : 引入多的方法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原型继承的缺点 : 只能继承1个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Object.create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ES5中新增了一个方法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Object.create()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,方法会使用指定的原型对象及其属性去创建一个新的对象。</w:t>
      </w:r>
    </w:p>
    <w:p>
      <w:pPr>
        <w:ind w:firstLine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参数：proto 一个对象</w:t>
      </w:r>
    </w:p>
    <w:p>
      <w:pPr>
        <w:ind w:firstLine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返回值：obj 新对象，新对象的原型就是proto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bottom w:val="single" w:color="EEEEEE" w:sz="6" w:space="3"/>
        </w:pBdr>
        <w:spacing w:line="18" w:lineRule="atLeast"/>
        <w:ind w:left="420" w:leftChars="0" w:firstLine="420" w:firstLineChars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call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pacing w:line="18" w:lineRule="atLeast"/>
        <w:ind w:left="840" w:leftChars="0"/>
        <w:outlineLvl w:val="1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构造函数.call (对象A)</w:t>
      </w:r>
      <w:r>
        <w:rPr>
          <w:rFonts w:hint="eastAsia" w:ascii="Helvetica" w:hAnsi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===  </w:t>
      </w: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翻译 : 构造函数里的this ,指向了 对象A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30"/>
          <w:szCs w:val="30"/>
          <w:shd w:val="clear" w:fill="FFFFFF"/>
          <w:lang w:val="en-US" w:eastAsia="zh-CN"/>
        </w:rPr>
        <w:t>D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ay04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定义函数的三种方式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1.函数声明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2.函数表达式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3.构造函数Function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try...catch</w:t>
      </w:r>
    </w:p>
    <w:p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eval函数--了解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**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函数的四种调用模式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1.函数调用模式</w:t>
      </w:r>
    </w:p>
    <w:p>
      <w:pPr>
        <w:ind w:firstLine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如果一个函数不是一个对象的属性时，就是被当做一个函数来进行调用的。此时this指向了window</w:t>
      </w:r>
    </w:p>
    <w:p/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21" w:lineRule="atLeast"/>
        <w:ind w:left="420" w:leftChars="0"/>
        <w:outlineLvl w:val="2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b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>方法调用模式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1.当一个函数被保存为对象的一个属性时，我们称之为一个方法。当一个方法被调用时，this被绑定到当前对象</w:t>
      </w:r>
    </w:p>
    <w:p>
      <w:pPr>
        <w:numPr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2.事件中的this指向的是当前的元素，在事件触发的时候，浏览器让当前元素调用了function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line="21" w:lineRule="atLeast"/>
        <w:ind w:left="0" w:leftChars="0"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构造函数调用模式</w:t>
      </w:r>
    </w:p>
    <w:p>
      <w:pPr>
        <w:numPr>
          <w:numId w:val="0"/>
        </w:num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如果函数是通过new关键字进行调用的，此时this被绑定到创建出来的新对象上。</w:t>
      </w:r>
    </w:p>
    <w:p>
      <w:pPr>
        <w:numPr>
          <w:numId w:val="0"/>
        </w:num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Helvetica" w:hAnsi="Helvetica" w:eastAsia="宋体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定时器中的this指向了window，因为定时器的function最终是由window来调用的</w:t>
      </w: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line="21" w:lineRule="atLeast"/>
        <w:ind w:left="0" w:leftChars="0"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上下文调用模式 (方法借用)</w:t>
      </w:r>
    </w:p>
    <w:p>
      <w:pPr>
        <w:numPr>
          <w:numId w:val="0"/>
        </w:num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上下文调用模式也叫方法借用模式，分为apply与call</w:t>
      </w:r>
    </w:p>
    <w:p>
      <w:pPr>
        <w:numPr>
          <w:numId w:val="0"/>
        </w:num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使用方法： 函数.call() 或者 函数.apply()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call方法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 xml:space="preserve">  =====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call方法可以调用一个函数，并且可以指定这个函数的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this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指向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所有的函数都可以使用call进行调用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没有参数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 有参数的 ====   call(参数1,参数2,参数3..)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参数1 : this 指向了第一个参数, (如果第一个参数为null,默认指向windw)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720" w:rightChars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伪数组与数组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=========  </w:t>
      </w: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伪数组也叫类数组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720" w:rightChars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720" w:righ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伪数组其实就是一个对象，但是跟数组一样，伪数组也会有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length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属性，也有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0,1,2,3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等属性。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720" w:righ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arguments 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proto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和 var arr = [] 的 __ proto __ 比较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720" w:righ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伪数组并没有数组的方法，不能使用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push/pop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等方法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720" w:righ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伪数组可以跟数组一样进行遍历，通过下标操作。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720" w:rightChars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常见的伪数组：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arguments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document.getElementsByTagName的返回值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jQuery对象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720" w:rightChars="0" w:firstLine="420" w:firstLineChars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伪数组借用数组的方法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72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Array.prototype.push.call(obj, "赵六");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72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[].push.call(obj,'田七');  也是可以的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720" w:righ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var str = Array.prototype.join.call(obj, "-");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将伪数组转换成真数组</w:t>
      </w:r>
      <w:r>
        <w:rPr>
          <w:rFonts w:hint="eastAsia" w:ascii="Helvetica" w:hAnsi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==  var arr = Array.prototype.slice.call(obj);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>apply方法</w:t>
      </w:r>
      <w:r>
        <w:rPr>
          <w:rFonts w:hint="eastAsia" w:ascii="Helvetica" w:hAnsi="Helvetica" w:cs="Helvetica"/>
          <w:b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参数1：指定this </w:t>
      </w:r>
      <w:r>
        <w:rPr>
          <w:rFonts w:hint="eastAsia" w:ascii="Helvetica" w:hAnsi="Helvetica" w:cs="Helvetica"/>
          <w:b/>
          <w:bCs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Helvetica" w:hAnsi="Helvetica" w:cs="Helvetica"/>
          <w:b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参数2：数组 ，需要把所有的形参都放到一个数组中</w:t>
      </w:r>
    </w:p>
    <w:p>
      <w:pPr>
        <w:numPr>
          <w:numId w:val="0"/>
        </w:numPr>
        <w:ind w:leftChars="0" w:firstLine="420" w:firstLineChars="0"/>
        <w:rPr>
          <w:sz w:val="21"/>
          <w:szCs w:val="21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apply()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方法接受的是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一个包含多个参数的数组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call()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方法接受的是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若干个参数的列表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call和apply的使用场景：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如果参数比较少，使用call会更加简洁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如果参数存放在数组中，此时需要使用apply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函数.call(this的指向目标, 参数1,参数2)   参数列表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函数.apply(this的指向目标, [参数1,参数2]) 参数素组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 xml:space="preserve">bind方法 </w:t>
      </w:r>
    </w:p>
    <w:p>
      <w:pPr>
        <w:ind w:firstLine="420" w:firstLineChars="0"/>
        <w:rPr>
          <w:sz w:val="21"/>
          <w:szCs w:val="21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bind()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方法创建一个新的函数, 可以绑定新的函数的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this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指向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返回值：新的函数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参数：新函数的this指向，当绑定了新函数的this指向后，无论使用何种调用模式，this都不会改变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函数也是对象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函数是由new Function创建出来的，因此函数也是一个对象， 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0D0D0D" w:themeColor="text1" w:themeTint="F2"/>
          <w:spacing w:val="0"/>
          <w:sz w:val="21"/>
          <w:szCs w:val="21"/>
          <w:bdr w:val="single" w:color="DDDDDD" w:sz="6" w:space="0"/>
          <w:shd w:val="clear" w:fill="F8F8F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所有的函数都是new Function的实例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函数的原型链结构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>(画图)</w:t>
      </w:r>
    </w:p>
    <w:p>
      <w:pP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Function.prototype成员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arguments：获取函数的实参，被函数内部的arguments替代了。 (废弃)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312"/>
        </w:tabs>
        <w:spacing w:line="21" w:lineRule="atLeast"/>
        <w:ind w:left="0" w:leftChars="0" w:firstLine="420" w:firstLineChars="0"/>
        <w:outlineLvl w:val="2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length：获取形参的长度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21" w:lineRule="atLeast"/>
        <w:ind w:left="420" w:leftChars="0"/>
        <w:outlineLvl w:val="2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name：获取函数的名字，此属性不允许修改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caller:用于获取当前在函数是在哪个函数中调用的，已经被废弃了。(废弃)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constructor：指向当前构造函数，Function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call：调用函数，重新指向this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7.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apply：调用函数，重新指向this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8.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bind：重新指向this，返回一个新的函数，不调用。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完整版原型链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eastAsia="zh-CN"/>
        </w:rPr>
        <w:t>（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>day04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总结：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before="168" w:beforeAutospacing="0" w:after="168" w:afterAutospacing="0"/>
        <w:ind w:left="0" w:right="0" w:firstLine="420" w:firstLineChars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所有函数都是new Function创建出来的，因此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所有函数.__proto__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Function.prototype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before="168" w:beforeAutospacing="0" w:after="168" w:afterAutospacing="0"/>
        <w:ind w:left="0" w:righ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所有对象都是new Object创建出来的，因此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所有对象.__proto__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Object.prototype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预解析与作用域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预解析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js执行代码分为两个过程：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(记忆)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预解析过程（变量与函数提升）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代码一行一行执行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420" w:firstLineChars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预解析过程：JavaScript解析器在执行代码前，会把所有变量的声明和函数的声明提升到当前作用域的顶部。例如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var a = 11;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其实会分为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var a;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a = 11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两部分，其中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var a;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会被提升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预解析规则：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把var 声明的变量提升,,赋值不提升;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函数声明(不是表达式), 整体提升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函数同名,后者覆盖前者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函数与变量同名,,函数覆盖变量</w:t>
      </w:r>
    </w:p>
    <w:p>
      <w:pPr>
        <w:rPr>
          <w:sz w:val="21"/>
          <w:szCs w:val="21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推荐：不要在一个作用域内重复的声明相同的变量和函数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作用域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变量起作用的区域，作用域决定了一个变量被定义在哪里，以及该如何被查找。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全局作用域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 函数外部的区域;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函数作用域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: 函数内部的区域;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全局变量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：在函数外定义的变量就叫全局变量，全局变量在任何地方都能访问到。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局部变量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：在函数内定义的变量就叫局部变量，局部变量只有在当前函数内才能访问到。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隐式全局变量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 : 只赋值未声明的变量, 隐式全局也是全局;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编程语言中，作用域规则分为两种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词法作用域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（静态作用域）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===(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变量在函数声明的时候，它的作用域就定下来了，与函数的调用无关。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动态作用域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作用域链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只要是函数，就会形成一个作用域，如果这个函数被嵌套在其他函数中，那么外部函数也有自己的作用域，这个一直往上到全局环境，就形成了一个条作用域链。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DDDDDD" w:sz="6" w:space="0"/>
          <w:shd w:val="clear" w:fill="F8F8F8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DDDDDD" w:sz="6" w:space="0"/>
          <w:shd w:val="clear" w:fill="F8F8F8"/>
        </w:rPr>
        <w:t>变量的搜索原则：</w:t>
      </w: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从当前作用域开始搜索变量，如果存在，那么就直接返回这个变量的值。</w:t>
      </w:r>
      <w:r>
        <w:rPr>
          <w:rFonts w:hint="eastAsia" w:ascii="Helvetica" w:hAnsi="Helvetica" w:eastAsia="宋体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如果不存在，就会往上一层作用域查询，如果存在，就返回。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如果不存在，一直查询到全局作用域，如果存在，就返回。如果不存在说明该变量是不存在的。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如果一个变量不存在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(1)</w:t>
      </w: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获取这个变量的值会报错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0D0D0D" w:themeColor="text1" w:themeTint="F2"/>
          <w:spacing w:val="0"/>
          <w:sz w:val="21"/>
          <w:szCs w:val="21"/>
          <w:bdr w:val="single" w:color="DDDDDD" w:sz="6" w:space="0"/>
          <w:shd w:val="clear" w:fill="F8F8F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xxx is not defined;</w:t>
      </w: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(2)</w:t>
      </w: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给这个变量设置值，那么设置变量就是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D0D0D" w:themeColor="text1" w:themeTint="F2"/>
          <w:spacing w:val="0"/>
          <w:sz w:val="21"/>
          <w:szCs w:val="21"/>
          <w:bdr w:val="single" w:color="DDDDDD" w:sz="6" w:space="0"/>
          <w:shd w:val="clear" w:fill="F8F8F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隐式全局变量</w:t>
      </w: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widowControl w:val="0"/>
        <w:numPr>
          <w:numId w:val="0"/>
        </w:numPr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30"/>
          <w:szCs w:val="30"/>
          <w:bdr w:val="single" w:color="DDDDDD" w:sz="6" w:space="0"/>
          <w:shd w:val="clear" w:fill="F8F8F8"/>
          <w:lang w:val="en-US" w:eastAsia="zh-CN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olor w:val="333333"/>
          <w:spacing w:val="0"/>
          <w:sz w:val="30"/>
          <w:szCs w:val="30"/>
          <w:bdr w:val="single" w:color="DDDDDD" w:sz="6" w:space="0"/>
          <w:shd w:val="clear" w:fill="F8F8F8"/>
          <w:lang w:val="en-US" w:eastAsia="zh-CN"/>
        </w:rPr>
        <w:t>D</w:t>
      </w: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30"/>
          <w:szCs w:val="30"/>
          <w:bdr w:val="single" w:color="DDDDDD" w:sz="6" w:space="0"/>
          <w:shd w:val="clear" w:fill="F8F8F8"/>
          <w:lang w:val="en-US" w:eastAsia="zh-CN"/>
        </w:rPr>
        <w:t>ay05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函数闭包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在JavaScript中，在外部函数中嵌套另一个子函数时，如果内部的函数引用了外部的函数的变量，则可能产生闭包。</w:t>
      </w:r>
    </w:p>
    <w:p>
      <w:pPr>
        <w:ind w:firstLine="420" w:firstLineChars="0"/>
        <w:rPr>
          <w:rStyle w:val="10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闭包中包含了内部函数的代码，以及所需外部函数中的变量的引用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产生闭包的条件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闭包的应用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eastAsia" w:eastAsia="宋体"/>
          <w:lang w:val="en-US" w:eastAsia="zh-CN"/>
        </w:rPr>
      </w:pPr>
      <w:r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(1)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>计数器闭包的应用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需求：统计一个函数的调用次数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闭包的作用: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把变量保护起来 ()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line="21" w:lineRule="atLeast"/>
        <w:ind w:lef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这些变量的值始终保持在内存中 ==&gt; 应用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0D0D0D" w:themeColor="text1" w:themeTint="F2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私有变量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:   == </w:t>
      </w: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使用闭包实现私有变量的读取和设置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30"/>
          <w:szCs w:val="30"/>
        </w:rPr>
        <w:t>闭包存在的问题</w:t>
      </w:r>
    </w:p>
    <w:p>
      <w:pPr>
        <w:ind w:firstLine="420" w:firstLineChars="0"/>
        <w:rPr>
          <w:rFonts w:hint="default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闭包占用的内存是不会被释放的，因此，如果滥用闭包，会造成内存泄漏的问题。闭包很强大，但是只有在必须使用闭包的时候才使用。</w:t>
      </w:r>
    </w:p>
    <w:p>
      <w:pPr>
        <w:ind w:firstLine="420" w:firstLineChars="0"/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js的垃圾回收机制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 (day 05)</w:t>
      </w:r>
    </w:p>
    <w:p>
      <w:pP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正则表达式</w:t>
      </w:r>
    </w:p>
    <w:p>
      <w:pPr>
        <w:ind w:firstLine="420" w:firstLineChars="0"/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用于匹配规律规则的表达式，正则表达式最初是科学家对人类神经系统的工作原理的早期研究，现在在编程语言中有广泛的应用，经常用于表单校验，高级搜索等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>创建正则表达式</w:t>
      </w:r>
    </w:p>
    <w:p>
      <w:pPr>
        <w:numPr>
          <w:ilvl w:val="0"/>
          <w:numId w:val="16"/>
        </w:numPr>
        <w:ind w:firstLine="420" w:firstLineChars="0"/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构造函数的方式</w:t>
      </w:r>
      <w:r>
        <w:rPr>
          <w:rFonts w:hint="eastAsia" w:ascii="Helvetica" w:hAnsi="Helvetica" w:eastAsia="宋体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==  var regExp = new RegExp(/\d/);</w:t>
      </w:r>
    </w:p>
    <w:p>
      <w:pPr>
        <w:numPr>
          <w:ilvl w:val="0"/>
          <w:numId w:val="16"/>
        </w:numPr>
        <w:ind w:firstLine="420" w:firstLineChars="0"/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正则字面量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=====   var regExp = /\d/;</w:t>
      </w:r>
    </w:p>
    <w:p>
      <w:pPr>
        <w:numPr>
          <w:ilvl w:val="0"/>
          <w:numId w:val="16"/>
        </w:numPr>
        <w:ind w:firstLine="420" w:firstLineChars="0"/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正则的使用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======   /\d/.test("aaa1");</w:t>
      </w:r>
    </w:p>
    <w:p/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Helvetica" w:hAnsi="Helvetica" w:cs="Helvetica"/>
          <w:b w:val="0"/>
          <w:bCs/>
          <w:i w:val="0"/>
          <w:caps w:val="0"/>
          <w:color w:val="0D0D0D" w:themeColor="text1" w:themeTint="F2"/>
          <w:spacing w:val="0"/>
          <w:sz w:val="30"/>
          <w:szCs w:val="3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0D0D0D" w:themeColor="text1" w:themeTint="F2"/>
          <w:spacing w:val="0"/>
          <w:sz w:val="30"/>
          <w:szCs w:val="3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元字符</w:t>
      </w:r>
      <w:r>
        <w:rPr>
          <w:rFonts w:hint="eastAsia" w:ascii="Helvetica" w:hAnsi="Helvetica" w:cs="Helvetica"/>
          <w:b w:val="0"/>
          <w:bCs/>
          <w:i w:val="0"/>
          <w:caps w:val="0"/>
          <w:color w:val="0D0D0D" w:themeColor="text1" w:themeTint="F2"/>
          <w:spacing w:val="0"/>
          <w:sz w:val="30"/>
          <w:szCs w:val="3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(常见元字符)（day 05）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优先级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====  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|`表示或，优先级最低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()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优先级最高，表示分组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字符类的元字符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  <w:lang w:val="en-US" w:eastAsia="zh-CN"/>
        </w:rPr>
        <w:t>1.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[]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在正则表达式中表示一个字符的位置，[]里面写这个位置可以出现的字符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  <w:lang w:val="en-US" w:eastAsia="zh-CN"/>
        </w:rPr>
        <w:t>2.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[^]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在中扩号中的^表示非的意思。 是否包括除了XX以外的字符串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[a-z]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[1-9]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表示范围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边界类元字符</w:t>
      </w:r>
    </w:p>
    <w:p>
      <w:pPr>
        <w:numPr>
          <w:ilvl w:val="0"/>
          <w:numId w:val="17"/>
        </w:numPr>
        <w:ind w:firstLine="420" w:firstLineChars="0"/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^表示开头   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[]里面的^表示取反</w:t>
      </w:r>
    </w:p>
    <w:p>
      <w:pPr>
        <w:numPr>
          <w:ilvl w:val="0"/>
          <w:numId w:val="17"/>
        </w:numPr>
        <w:ind w:firstLine="420" w:firstLineChars="0"/>
        <w:rPr>
          <w:rStyle w:val="9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$表示结尾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量词类元字符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line="21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*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表示能够出现0次或者更多次，x&gt;=0;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line="21" w:lineRule="atLeast"/>
        <w:ind w:left="0" w:leftChars="0" w:firstLine="0" w:firstLineChars="0"/>
        <w:outlineLvl w:val="2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+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表示能够出现1次或者多次，x&gt;=1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?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表示能够出现0次或者1次，x=0或者x=1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{n}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表示能够出现n次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{n,}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表示能够出现n次或者n次以上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{n,m}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表示能够出现n-m次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正则替换 replace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正则提取 exec =&gt; 数组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正则匹配 match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字符串总结: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正则表达式只有：2个： test:测试 </w:t>
      </w:r>
      <w:r>
        <w:rPr>
          <w:rFonts w:hint="default"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reg.test()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2100" w:leftChars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exec:提取</w:t>
      </w:r>
      <w:r>
        <w:rPr>
          <w:rFonts w:hint="eastAsia" w:ascii="Helvetica" w:hAnsi="Helvetica" w:eastAsia="宋体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reg.exec()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字符串有两个方法： replace match: 支持参数传正则</w:t>
      </w:r>
    </w:p>
    <w:p>
      <w:pPr>
        <w:ind w:left="168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str.replace()</w:t>
      </w:r>
      <w:r>
        <w:rPr>
          <w:rFonts w:hint="eastAsia" w:ascii="Helvetica" w:hAnsi="Helvetica" w:eastAsia="宋体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str.match();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正则的使用：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1. 字符串的replace: 正则的替换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2. 字符串的匹配：match:  匹配某个字符串中所有符合规律的字符串。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3. 正则的测试：test:   表单校验，判断某个字符串是否符合正则的规律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eastAsia="宋体"/>
          <w:lang w:val="en-US" w:eastAsia="zh-CN"/>
        </w:rPr>
        <w:t>4. 正则的提取： 提取匹配的字符串的每一个部分。  ()进行分组</w:t>
      </w:r>
    </w:p>
    <w:p>
      <w:pPr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B67EE"/>
    <w:multiLevelType w:val="singleLevel"/>
    <w:tmpl w:val="A68B6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E9BFC3"/>
    <w:multiLevelType w:val="singleLevel"/>
    <w:tmpl w:val="B1E9BF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F929A"/>
    <w:multiLevelType w:val="singleLevel"/>
    <w:tmpl w:val="B34F9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E3ED843"/>
    <w:multiLevelType w:val="singleLevel"/>
    <w:tmpl w:val="BE3ED843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C1F614CD"/>
    <w:multiLevelType w:val="singleLevel"/>
    <w:tmpl w:val="C1F614C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D5AE885E"/>
    <w:multiLevelType w:val="singleLevel"/>
    <w:tmpl w:val="D5AE88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74969E7"/>
    <w:multiLevelType w:val="singleLevel"/>
    <w:tmpl w:val="E7496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D32961E"/>
    <w:multiLevelType w:val="singleLevel"/>
    <w:tmpl w:val="FD32961E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FD9E0355"/>
    <w:multiLevelType w:val="singleLevel"/>
    <w:tmpl w:val="FD9E03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2DE7FF3"/>
    <w:multiLevelType w:val="singleLevel"/>
    <w:tmpl w:val="22DE7F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8A352D5"/>
    <w:multiLevelType w:val="singleLevel"/>
    <w:tmpl w:val="28A35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3094352"/>
    <w:multiLevelType w:val="singleLevel"/>
    <w:tmpl w:val="330943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D232BBE"/>
    <w:multiLevelType w:val="multilevel"/>
    <w:tmpl w:val="3D232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45F31050"/>
    <w:multiLevelType w:val="multilevel"/>
    <w:tmpl w:val="45F310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46D678A6"/>
    <w:multiLevelType w:val="singleLevel"/>
    <w:tmpl w:val="46D678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03005E2"/>
    <w:multiLevelType w:val="singleLevel"/>
    <w:tmpl w:val="503005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7D22F65"/>
    <w:multiLevelType w:val="multilevel"/>
    <w:tmpl w:val="57D22F6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6F2A37B4"/>
    <w:multiLevelType w:val="singleLevel"/>
    <w:tmpl w:val="6F2A37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6"/>
  </w:num>
  <w:num w:numId="5">
    <w:abstractNumId w:val="16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1"/>
  </w:num>
  <w:num w:numId="16">
    <w:abstractNumId w:val="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00762"/>
    <w:rsid w:val="05C83391"/>
    <w:rsid w:val="082A3475"/>
    <w:rsid w:val="35E65362"/>
    <w:rsid w:val="399B7CFB"/>
    <w:rsid w:val="47721725"/>
    <w:rsid w:val="4FC00762"/>
    <w:rsid w:val="5240175E"/>
    <w:rsid w:val="68253042"/>
    <w:rsid w:val="6D535020"/>
    <w:rsid w:val="752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2018-09-09T09:42:00Z</dcterms:created>
  <dc:creator>ASUS</dc:creator>
  <cp:lastModifiedBy>ASUS</cp:lastModifiedBy>
  <dcterms:modified xsi:type="dcterms:W3CDTF">2018-09-10T15:42:53Z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