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全局解析规则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函数内部解析规则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变量提升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定义变量的时候，变量的声明(使用var 申明的变量)会被提升到作用域的前面，变量的赋值不会提升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函数提升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JavaScript解析器首先会把当前作用域的函数声明(函数表达式提升的是前面的变量)提前到整个作用域的前面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3. 对象(重点)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为什么要有对象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68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  <w:t>1.对象也是我们存储数据的一种常用方式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  <w:t>2.面向对象编程(js高级部分)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什么是对象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具体的事物，一个具体的事物就会有行为和特征。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JavaScript中的对象</w:t>
      </w:r>
    </w:p>
    <w:p>
      <w:pPr>
        <w:rPr>
          <w:rFonts w:hint="eastAsia"/>
        </w:rPr>
      </w:pPr>
      <w:r>
        <w:rPr>
          <w:rFonts w:hint="eastAsia"/>
        </w:rPr>
        <w:t>JavaScript中的对象其实就是生活中对象的一个抽象</w:t>
      </w:r>
    </w:p>
    <w:p>
      <w:pPr>
        <w:rPr>
          <w:rFonts w:hint="eastAsia"/>
        </w:rPr>
      </w:pPr>
      <w:r>
        <w:rPr>
          <w:rFonts w:hint="eastAsia"/>
        </w:rPr>
        <w:t>JavaScript的对象是无序属性的集合。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其属性可以包含基本值、对象或函数。对象就是一组没有顺序的值。我们可以把JavaScript中的对象想象成键值对，其中值可以是数据和函数。</w:t>
      </w:r>
    </w:p>
    <w:p>
      <w:pPr>
        <w:rPr>
          <w:rFonts w:hint="eastAsia"/>
        </w:rPr>
      </w:pPr>
      <w:r>
        <w:rPr>
          <w:rFonts w:hint="eastAsia"/>
        </w:rPr>
        <w:t>对象的行为和特征</w:t>
      </w:r>
    </w:p>
    <w:p>
      <w:r>
        <w:rPr>
          <w:rFonts w:hint="eastAsia"/>
        </w:rPr>
        <w:tab/>
      </w:r>
      <w:r>
        <w:rPr>
          <w:rFonts w:hint="eastAsia"/>
        </w:rPr>
        <w:t>特征---属性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行为---方法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事物的特征在对象中用属性来表示。</w:t>
      </w:r>
    </w:p>
    <w:p>
      <w:pPr>
        <w:pStyle w:val="4"/>
        <w:keepNext w:val="0"/>
        <w:keepLines w:val="0"/>
        <w:widowControl/>
        <w:suppressLineNumbers w:val="0"/>
        <w:ind w:lef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事物的行为在对象中用方法来表示。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属性和方法</w:t>
      </w:r>
    </w:p>
    <w:p>
      <w:pPr>
        <w:pStyle w:val="4"/>
        <w:keepNext w:val="0"/>
        <w:keepLines w:val="0"/>
        <w:widowControl/>
        <w:suppressLineNumbers w:val="0"/>
        <w:ind w:lef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如果一个变量属于一个对象所有，那么该变量就可以称之为该对象的一个属性，属性一般是名词，用来描述事物的特征</w:t>
      </w:r>
    </w:p>
    <w:p>
      <w:pPr>
        <w:pStyle w:val="4"/>
        <w:keepNext w:val="0"/>
        <w:keepLines w:val="0"/>
        <w:widowControl/>
        <w:suppressLineNumbers w:val="0"/>
        <w:ind w:lef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如果一个函数属于一个对象所有，那么该函数就可以称之为该对象的一个方法，方法是动词，描述事物的行为和功能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Helvetica" w:hAnsi="Helvetica" w:eastAsia="宋体" w:cs="Helvetica"/>
          <w:b w:val="0"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对象字面量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 xml:space="preserve">      </w:t>
      </w:r>
      <w:r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字面量：11 'abc' true [] {}等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对象创建方式</w:t>
      </w:r>
    </w:p>
    <w:p>
      <w:pPr>
        <w:numPr>
          <w:ilvl w:val="0"/>
          <w:numId w:val="1"/>
        </w:num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对象字面量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var o =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name: 'zs',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age: 18,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sex: true,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sayHi: function ()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console.log(this.name);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};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new Object()创建对象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（</w:t>
      </w:r>
      <w:r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Object对象是所有对象的根对象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var person = new Object();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person.name = 'lisi';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person.age = 35;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person.job = 'actor';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person.sayHi = function(){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console.log('Hello,everyBody');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自定义构造函数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function Person(name,age,job){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this.name = name;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this.age = age;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this.job = job;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this.sayHi = function(){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console.log('Hello,everyBody');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var p1 = new Person('张三', 22, 'actor');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工厂函数创建对象(工厂模式)</w:t>
      </w:r>
    </w:p>
    <w:p>
      <w:pPr>
        <w:numPr>
          <w:ilvl w:val="0"/>
          <w:numId w:val="0"/>
        </w:numPr>
        <w:ind w:left="420" w:left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function createPerson(name, age, job)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var person = new Object();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person.name = name;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person.age = age;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person.job = job;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person.sayHi = function(){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console.log('Hello,everyBody');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return person;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var p1 = createPerson('张三', 22, 'actor');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new关键字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720" w:firstLine="417" w:firstLineChars="0"/>
      </w:pPr>
      <w:r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  <w:t>构造函数 ，是一种特殊的函数。主要用来在创建对象时初始化对象， 即为对象成员变量赋初始值，总与new运算符一起使用在创建对象的语句中。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(1.)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构造函数用于创建一类对象，首字母要大写。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(2.)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构造函数要和new一起使用才有意义。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</w:rPr>
        <w:t>new在执行时会做的事情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new会在内存中创建一个新的空对象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new 会让this指向这个新的对象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执行构造函数  目的：给这个新对象加属性和方法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new会返回这个新对象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t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2"/>
          <w:szCs w:val="32"/>
        </w:rPr>
        <w:t>his详解</w:t>
      </w:r>
    </w:p>
    <w:p>
      <w:pPr>
        <w:rPr>
          <w:rFonts w:hint="eastAsia"/>
        </w:rPr>
      </w:pPr>
      <w:r>
        <w:rPr>
          <w:rFonts w:hint="eastAsia"/>
        </w:rPr>
        <w:t xml:space="preserve"> 函数在定义的时候this是不确定的，只有在调用的时候才可以确定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一般函数直接执行，内部this指向全局window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函数作为一个对象的方法，被该对象所调用，那么this指向的是该对象</w:t>
      </w:r>
    </w:p>
    <w:p>
      <w:r>
        <w:rPr>
          <w:rFonts w:hint="eastAsia"/>
        </w:rPr>
        <w:tab/>
      </w:r>
      <w:r>
        <w:rPr>
          <w:rFonts w:hint="eastAsia"/>
        </w:rPr>
        <w:t>4. 构造函数中的this其实是一个隐式对象，类似一个初始化的模型，所有方法和属性都挂载到了这个隐式对象身上，后续通过new关键字来调用，从而实现实例化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对象的使用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获取对象的属性和行为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720"/>
        <w:rPr>
          <w:b/>
          <w:bCs/>
          <w:sz w:val="28"/>
          <w:szCs w:val="28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777777"/>
          <w:spacing w:val="0"/>
          <w:sz w:val="28"/>
          <w:szCs w:val="28"/>
        </w:rPr>
        <w:t>获取对象的属性和行为有两种方式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1.1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点语法 object.property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1.2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中括号语法 object['property'] </w:t>
      </w:r>
    </w:p>
    <w:p>
      <w:pPr>
        <w:pStyle w:val="4"/>
        <w:keepNext w:val="0"/>
        <w:keepLines w:val="0"/>
        <w:widowControl/>
        <w:suppressLineNumbers w:val="0"/>
        <w:ind w:left="1260" w:leftChars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注意:中括号语法中对象的属性名要加引号包裹起来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遍历对象的属性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 xml:space="preserve">  （</w:t>
      </w:r>
      <w:r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通过for..in语法可以遍历一个对象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删除对象的属性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function fun() {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this.name = 'mm';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var obj = new fun();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console.log(obj.name); // mm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delete obj.name;</w:t>
      </w:r>
    </w:p>
    <w:p>
      <w:pPr>
        <w:ind w:firstLine="420" w:firstLineChars="0"/>
      </w:pPr>
      <w:r>
        <w:rPr>
          <w:rFonts w:hint="eastAsia"/>
        </w:rPr>
        <w:t>console.log(obj.name); // undefined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4.简单类型和复杂类型的区别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68" w:afterAutospacing="0"/>
        <w:ind w:left="720" w:right="720"/>
      </w:pPr>
      <w:r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  <w:t>基本类型又叫做值类型，复杂类型又叫做引用类型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  <w:t>值类型：简单数据类型，基本数据类型，在存储时，变量中存储的是值本身，因此叫做值类型。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  <w:t>引用类型：复杂数据类型，在存储是，变量中存储的仅仅是地址（引用），因此叫做引用数据类型。</w:t>
      </w:r>
    </w:p>
    <w:p>
      <w:pPr>
        <w:pStyle w:val="4"/>
        <w:keepNext w:val="0"/>
        <w:keepLines w:val="0"/>
        <w:widowControl/>
        <w:suppressLineNumbers w:val="0"/>
        <w:ind w:lef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堆和栈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堆栈空间分配区别：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　　1、栈（操作系统）：由操作系统自动分配释放 ，存放函数的参数值，局部变量的值等。其操作方式类似于数据结构中的栈；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　　2、堆（操作系统）： 存储复杂类型(对象)，一般由程序员分配释放， 若程序员不释放，由垃圾回收机制回收，分配方式倒是类似于链表。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JS基础 ===   day06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内置对象(重点)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JavaScript 提供多个内置对象：Math/Array/Number/String/Boolean...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Math对象</w:t>
      </w:r>
    </w:p>
    <w:p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Math对象不是构造函数，它具有数学常数和函数的属性和方法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Math.PI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 圆周率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Math.random()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 生成随机数 0-1包含0,不包含1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Math.floor()/Math.ceil()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// 向下取整/向上取整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Math.round()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 取整，四舍五入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Math.abs()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 绝对值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Math.max()/Math.min()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// 求最大和最小值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Math.pow()/Math.sqrt()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// 求指数次幂/求平方根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Date对象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创建 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Date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实例用来处理日期和时间。Date 对象基于1970年1月1日（世界标准时间）起的毫秒数。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 获取当前时间，UTC世界时间，距1970年1月1日（世界标准时间）起的毫秒数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now = new Date();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console.log(now.valueOf());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 获取距1970年1月1日（世界标准时间）起的毫秒数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Date构造函数的参数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 毫秒数 1498099000356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new Date(1498099000356)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 日期格式字符串  '2015-5-1'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new Date('2015-5-1')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 年、月、日……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new Date(2015, 4, 1)   // 月份从0开始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获取日期的毫秒形式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now = new Date();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 valueOf用于获取对象的原始值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console.log(now.valueOf())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 HTML5中提供的方法，有兼容性问题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now = Date.now();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 不支持HTML5的浏览器，可以用下面这种方式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now = + new Date();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// 调用 Date对象的valueOf() 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日期格式化方法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toString()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 转换成字符串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valueOf()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 获取毫秒值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 下面格式化日期的方法，在不同浏览器可能表现不一致，一般不用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toDateString() //只有日期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toTimeString() //只有时间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toLocaleDateString() //本地日期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toLocaleTimeString()// 本地时间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获取日期指定部分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getTime()  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// 返回毫秒数和valueOf()结果一样，valueOf()内部调用的getTime()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getSeconds()  // 返回0-59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getMinutes()  // 返回0-59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getHours()    // 返回0-23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getDay()      // 返回星期几 0周日   6周6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getDate()     // 返回当前月的第几天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getMonth()    // 返回月份，***从0开始*** 0 - 11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getFullYear() //返回4位的年份  如 2017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Array对象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检测一个对象是否是数组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x instanceof Array 如果x是数组则返回true,否则返回false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Array.isArray(x) 如果x是数组则返回true,否则返回false HTML5中提供的方法，有兼容性问题</w:t>
      </w:r>
    </w:p>
    <w:p>
      <w:pPr>
        <w:pStyle w:val="4"/>
        <w:keepNext w:val="0"/>
        <w:keepLines w:val="0"/>
        <w:widowControl/>
        <w:suppressLineNumbers w:val="0"/>
        <w:ind w:left="0"/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</w:rPr>
        <w:t>数组常用方法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（1）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数组转换字符串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array.join()   作用：将数组的值拼接成字符串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var arr = [1,2,3,4,5];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arr.join();   //不传参数，默认按【,】进行拼接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arr.join("-");  //参数是字符串类型 按【-】进行拼接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（2）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数组的增删操作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array.push ==== 》 将一个或多个元素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添加到数组的结尾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，并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返回新的长度。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array.pop() ===》 从数组中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删除最后一个元素，并返回该元素的值,改变了数组的长度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array.unshift() ===&gt; 将一个或多个元素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添加到数组的开头，并返回新的长度。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array.shift() === &gt;从数组中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删除第一个元素，并返回该元素的值,改变了数组的长度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（3）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数组的翻转与排序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array.reverse() ==== 》翻转数组,返回翻转过的数组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array.sort() ==== 》默认排序顺序是根据字符串Unicode码点。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var arr = ["ba","bb","a"];    //arr = [1,2,10,4,40,5];      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arr.sort(function(a,b){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return a-b;  //按照正序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//return b-a //按照倒序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})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（4）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数组的拼接与截取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concat：  数组合并，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不会影响原来的数组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会返回一个新数组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ind w:firstLine="630" w:firstLineChars="30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slice:     复制数组的一部分到一个新数组，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并返回这个新数组 原来的数组不受影响，包含头，不包含尾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var newArray = array.slice(begin的索引, end索引);</w:t>
      </w:r>
    </w:p>
    <w:p>
      <w:pPr>
        <w:numPr>
          <w:ilvl w:val="0"/>
          <w:numId w:val="0"/>
        </w:numPr>
        <w:ind w:firstLine="630" w:firstLineChars="30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splice:  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以新元素来替换旧元素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，以此来修改数组的内容，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返回被替换的内容,原数组被改变</w:t>
      </w:r>
    </w:p>
    <w:p>
      <w:pPr>
        <w:numPr>
          <w:ilvl w:val="0"/>
          <w:numId w:val="0"/>
        </w:numPr>
        <w:ind w:firstLine="630" w:firstLineChars="30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//start:开始位置  deleteCount:删除的个数  items:替换的内容  </w:t>
      </w:r>
    </w:p>
    <w:p>
      <w:pPr>
        <w:numPr>
          <w:ilvl w:val="0"/>
          <w:numId w:val="0"/>
        </w:numPr>
        <w:ind w:firstLine="630" w:firstLineChars="30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array.splice(start, deleteCount, ‘item1’，‘item2’，‘item3’);</w:t>
      </w:r>
    </w:p>
    <w:p>
      <w:pPr>
        <w:numPr>
          <w:ilvl w:val="0"/>
          <w:numId w:val="0"/>
        </w:numPr>
        <w:ind w:firstLine="630" w:firstLineChars="30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（5）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数组查找元素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indexOf(要查找的元素，开始查的下标)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方法用来查找数组中某个元素第一次出现的位置，如果找不到，返回-1 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lastIndexOf(要查找的元素，开始查的下标)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从后面开始查找数组中元素出现位置,如果找不到，返回-1 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（6）操作数组里的元素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1.filter方法返回一个由符合函数要求的元素组成的新数组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element:表示数组里的元素;   //index:表示索引值;   //array:表示传入的数组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>var newArr = arr.filter(function(element,index,array){}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2.forEach() 方法对数组的每个元素执行一次提供的函数,且这个函数没有返回值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result = arr.forEach(function (element, index, array) {}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3.some() 方法测试数组中的某些元素是否通过由提供的函数实现的测试.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result =  arr.some(function (element,index,array) {}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4.every() 方法测试数组的所有元素是否都通过了指定函数的测试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result =  arr.every(function (element,index,array) 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清空数组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// 方式1 推荐 ====  》   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arr = [];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 方式2  ======》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arr.length = 0;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 方式3 ===== 》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arr.splice(0, arr.length);</w:t>
      </w:r>
    </w:p>
    <w:p>
      <w:pPr>
        <w:numPr>
          <w:numId w:val="0"/>
        </w:numPr>
        <w:ind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基本包装对象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String对象</w:t>
      </w:r>
    </w:p>
    <w:p>
      <w:pPr>
        <w:numPr>
          <w:ilvl w:val="0"/>
          <w:numId w:val="4"/>
        </w:numPr>
        <w:ind w:firstLine="420" w:firstLineChars="0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字符串的不可变</w:t>
      </w:r>
    </w:p>
    <w:p>
      <w:pPr>
        <w:numPr>
          <w:ilvl w:val="0"/>
          <w:numId w:val="4"/>
        </w:numPr>
        <w:ind w:firstLine="420" w:firstLineChars="0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创建字符串对象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====  》var str = new String('Hello World');</w:t>
      </w:r>
    </w:p>
    <w:p>
      <w:pPr>
        <w:numPr>
          <w:ilvl w:val="0"/>
          <w:numId w:val="4"/>
        </w:numPr>
        <w:ind w:firstLine="420" w:firstLineChars="0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字符串对象的常用方法</w:t>
      </w: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1 字符方法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charAt()    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//获取指定位置处字符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str[0]   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//HTML5，IE8+支持 和charAt()等效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fromCharCode()  返回一个字符串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String.fromCharCode(101, 102, 103);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把ASCII码转换成字符串</w:t>
      </w:r>
    </w:p>
    <w:p>
      <w:pPr>
        <w:numPr>
          <w:ilvl w:val="-2"/>
          <w:numId w:val="0"/>
        </w:numPr>
        <w:ind w:left="840" w:leftChars="0" w:firstLine="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2 字符串操作方法 (常用)</w:t>
      </w: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查找指定字符串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indexOf: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获取某个字符第一次出现的位置，如果没有，返回-1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lastIndexOf:从后面开始查找第一次出现的位置。如果没有，返回-1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去除空白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trim()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==== 》 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去除字符串两边的空格，内部空格不会去除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大小写转换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toUpperCase()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=== 》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全部转换成大写字母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toLowerCase()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=== 》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全部转换成小写字母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字符串拼接与截取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字符串拼接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1.可以用concat，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用法与数组一样(返回新的字符串)，但是字符串拼串我们一般都用 + 号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  slice ：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从start开始，end结束，包含头,不包含尾 ,返回一个新的字符串,原字符串不变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 substring ：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从start开始，end结束，包含头,不包含尾  ,返回一个新的字符串,原字符串不变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  substr ：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从start开始，截取length个字符。(推荐)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-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字符串切割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  split:将字符串分割成数组,原字符串不改变（很常用）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  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var str = "张三,李四,王五";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  var arr = str.split(",");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- 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字符串替换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  replace(searchValue, replaceValue)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参数：searchValue:需要替换的值   replaceValue:用来替换的值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  //注意,返回一个新的字符串,原来的字符串没有改变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  </w:t>
      </w: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var str = "abcd"; 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  var newStr = str.replace("d","aaaa")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  console.log(str);//abcd</w:t>
      </w:r>
    </w:p>
    <w:p>
      <w:pPr>
        <w:numPr>
          <w:numId w:val="0"/>
        </w:numPr>
        <w:ind w:left="840" w:leftChars="0" w:firstLine="420" w:firstLineChars="0"/>
        <w:rPr>
          <w:rFonts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  console.log(newStr)//abcaaaa</w:t>
      </w:r>
    </w:p>
    <w:p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B91EA7"/>
    <w:multiLevelType w:val="singleLevel"/>
    <w:tmpl w:val="8FB91E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08DCF1D"/>
    <w:multiLevelType w:val="singleLevel"/>
    <w:tmpl w:val="208DCF1D"/>
    <w:lvl w:ilvl="0" w:tentative="0">
      <w:start w:val="7"/>
      <w:numFmt w:val="decimal"/>
      <w:suff w:val="nothing"/>
      <w:lvlText w:val="（%1）"/>
      <w:lvlJc w:val="left"/>
    </w:lvl>
  </w:abstractNum>
  <w:abstractNum w:abstractNumId="2">
    <w:nsid w:val="2EFE684B"/>
    <w:multiLevelType w:val="singleLevel"/>
    <w:tmpl w:val="2EFE684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45B1574"/>
    <w:multiLevelType w:val="singleLevel"/>
    <w:tmpl w:val="545B157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72112"/>
    <w:rsid w:val="078910A9"/>
    <w:rsid w:val="3DA95645"/>
    <w:rsid w:val="43FF5566"/>
    <w:rsid w:val="6D535020"/>
    <w:rsid w:val="76AF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2018-08-24T14:06:00Z</dcterms:created>
  <dc:creator>ASUS</dc:creator>
  <cp:lastModifiedBy>ASUS</cp:lastModifiedBy>
  <dcterms:modified xsi:type="dcterms:W3CDTF">2018-09-02T14:08:21Z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